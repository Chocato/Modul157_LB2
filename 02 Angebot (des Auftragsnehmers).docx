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F4979" w14:textId="0E6BCC39" w:rsidR="00B218EF" w:rsidRDefault="00F8033A" w:rsidP="00B218EF">
      <w:pPr>
        <w:pStyle w:val="berschrift1"/>
      </w:pPr>
      <w:r>
        <w:t>02 Angebot (des Auftragsnehmers)</w:t>
      </w:r>
    </w:p>
    <w:p w14:paraId="3D268DBD" w14:textId="77777777" w:rsidR="00B218EF" w:rsidRPr="00B218EF" w:rsidRDefault="00B218EF" w:rsidP="00B218EF"/>
    <w:p w14:paraId="682AC169" w14:textId="2F03CDEA" w:rsidR="00B0110C" w:rsidRDefault="00D261E2" w:rsidP="00D261E2">
      <w:pPr>
        <w:pStyle w:val="berschrift2"/>
      </w:pPr>
      <w:r>
        <w:t>Einleitung</w:t>
      </w:r>
    </w:p>
    <w:p w14:paraId="3463FC9E" w14:textId="7ADF0A3E" w:rsidR="00D261E2" w:rsidRDefault="00D261E2" w:rsidP="00D261E2"/>
    <w:p w14:paraId="5998EC5A" w14:textId="58898467" w:rsidR="00D261E2" w:rsidRDefault="00D261E2" w:rsidP="00D261E2">
      <w:r>
        <w:t xml:space="preserve">Die Firma Müller AG hat bei uns einen Auftrag abgegeben. </w:t>
      </w:r>
      <w:r w:rsidR="001F51E8">
        <w:t xml:space="preserve">Müller AG ist eine kleine Firma, welche in der Buchhaltung tätig ist. </w:t>
      </w:r>
      <w:r>
        <w:t>Der Auftrag lautet die Infrastruktur der Müller AG zu verbesser</w:t>
      </w:r>
      <w:r w:rsidR="001F51E8">
        <w:t xml:space="preserve">n und auf den Technischen aktuellen Stand zu bringen. </w:t>
      </w:r>
      <w:r>
        <w:t xml:space="preserve">Ebenfalls erhielten wir einen Überblick </w:t>
      </w:r>
      <w:r w:rsidR="001F51E8">
        <w:t xml:space="preserve">(siehe unten) </w:t>
      </w:r>
      <w:r>
        <w:t xml:space="preserve">von der jetzigen Infrastruktur. </w:t>
      </w:r>
    </w:p>
    <w:p w14:paraId="6B660CF3" w14:textId="3DF6E961" w:rsidR="001F51E8" w:rsidRDefault="001F51E8" w:rsidP="00D261E2">
      <w:r>
        <w:rPr>
          <w:noProof/>
        </w:rPr>
        <w:drawing>
          <wp:inline distT="0" distB="0" distL="0" distR="0" wp14:anchorId="272D1484" wp14:editId="5CD04BC0">
            <wp:extent cx="5760720" cy="478091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780915"/>
                    </a:xfrm>
                    <a:prstGeom prst="rect">
                      <a:avLst/>
                    </a:prstGeom>
                  </pic:spPr>
                </pic:pic>
              </a:graphicData>
            </a:graphic>
          </wp:inline>
        </w:drawing>
      </w:r>
    </w:p>
    <w:p w14:paraId="446405E8" w14:textId="61973F99" w:rsidR="00B205F2" w:rsidRDefault="00B205F2" w:rsidP="00D261E2"/>
    <w:p w14:paraId="2EA957DC" w14:textId="77777777" w:rsidR="00D84C47" w:rsidRDefault="00D84C47" w:rsidP="00D84C47">
      <w:r w:rsidRPr="00D84C47">
        <w:t>Die schlechte Infrastruktur führt dazu, dass das WLAN des Access Points sehr langsam ist. Das Netzwerk besteht aus einem Modem, einem Router, einem Switch und einem Access Point. Der Switch hat eine Ausgabe, von 100 Mbits, wobei der Access Point eine Ausgabe von 1000Mbits hat. Insgesamt hat die Buchhaltung neun PCs, wobei mehrere davon auch als Server dienen. </w:t>
      </w:r>
    </w:p>
    <w:p w14:paraId="026FAE52" w14:textId="77777777" w:rsidR="00B205F2" w:rsidRDefault="00B205F2">
      <w:r>
        <w:br w:type="page"/>
      </w:r>
    </w:p>
    <w:p w14:paraId="6F2E62F5" w14:textId="7EFCD1A5" w:rsidR="001F51E8" w:rsidRDefault="00B205F2" w:rsidP="00D261E2">
      <w:pPr>
        <w:rPr>
          <w:rFonts w:asciiTheme="majorHAnsi" w:eastAsiaTheme="majorEastAsia" w:hAnsiTheme="majorHAnsi" w:cstheme="majorBidi"/>
          <w:color w:val="2F5496" w:themeColor="accent1" w:themeShade="BF"/>
          <w:sz w:val="26"/>
          <w:szCs w:val="26"/>
        </w:rPr>
      </w:pPr>
      <w:r w:rsidRPr="00B205F2">
        <w:rPr>
          <w:rFonts w:asciiTheme="majorHAnsi" w:eastAsiaTheme="majorEastAsia" w:hAnsiTheme="majorHAnsi" w:cstheme="majorBidi"/>
          <w:color w:val="2F5496" w:themeColor="accent1" w:themeShade="BF"/>
          <w:sz w:val="26"/>
          <w:szCs w:val="26"/>
        </w:rPr>
        <w:lastRenderedPageBreak/>
        <w:t>Beschreibung der Lösung</w:t>
      </w:r>
    </w:p>
    <w:p w14:paraId="1AB6E367" w14:textId="526A2267" w:rsidR="00DF2799" w:rsidRDefault="00D84C47">
      <w:pPr>
        <w:rPr>
          <w:rStyle w:val="eop"/>
          <w:rFonts w:ascii="Arial" w:hAnsi="Arial" w:cs="Arial"/>
          <w:color w:val="000000"/>
          <w:shd w:val="clear" w:color="auto" w:fill="FFFFFF"/>
        </w:rPr>
      </w:pPr>
      <w:r w:rsidRPr="00B205F2">
        <w:t>Wir schlagen der Firma Müller AG vor, dass sie denn Switch upgraden, auf einen, der mit 1000 Mbit/s läuft. Weiter wollen wir alle Anwendungen auf einen Separaten NAS laufen lassen, gleichzeitig soll, der auch als Storage dienen, damit sie sich perfekt austauschen können. Wir werden auch die Verkabelung ändern, sodass der AP nicht mit dem Switch verbunden ist. Im Falle, dass die Kabel nicht genügen, werden wir auch diese upgraden auf Cat.6</w:t>
      </w:r>
      <w:r>
        <w:rPr>
          <w:rStyle w:val="eop"/>
          <w:rFonts w:ascii="Arial" w:hAnsi="Arial" w:cs="Arial"/>
          <w:color w:val="000000"/>
          <w:shd w:val="clear" w:color="auto" w:fill="FFFFFF"/>
        </w:rPr>
        <w:t> </w:t>
      </w:r>
    </w:p>
    <w:p w14:paraId="18A449FE" w14:textId="77777777" w:rsidR="00896E74" w:rsidRDefault="00896E7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017634CC" w14:textId="4CB6B756" w:rsidR="00D84C47" w:rsidRDefault="00DF2799" w:rsidP="00D261E2">
      <w:pPr>
        <w:rPr>
          <w:rFonts w:asciiTheme="majorHAnsi" w:eastAsiaTheme="majorEastAsia" w:hAnsiTheme="majorHAnsi" w:cstheme="majorBidi"/>
          <w:color w:val="2F5496" w:themeColor="accent1" w:themeShade="BF"/>
          <w:sz w:val="26"/>
          <w:szCs w:val="26"/>
        </w:rPr>
      </w:pPr>
      <w:r w:rsidRPr="00DF2799">
        <w:rPr>
          <w:rFonts w:asciiTheme="majorHAnsi" w:eastAsiaTheme="majorEastAsia" w:hAnsiTheme="majorHAnsi" w:cstheme="majorBidi"/>
          <w:color w:val="2F5496" w:themeColor="accent1" w:themeShade="BF"/>
          <w:sz w:val="26"/>
          <w:szCs w:val="26"/>
        </w:rPr>
        <w:lastRenderedPageBreak/>
        <w:t>Mengengerüst</w:t>
      </w:r>
    </w:p>
    <w:p w14:paraId="04418D7F" w14:textId="6E310A0E" w:rsidR="00723D00" w:rsidRDefault="00DF2799" w:rsidP="00D261E2">
      <w:r>
        <w:t xml:space="preserve">Um dieses Projekt </w:t>
      </w:r>
      <w:r w:rsidR="00723D00">
        <w:t>auszuführen benötigen folgende Materialien:</w:t>
      </w:r>
    </w:p>
    <w:p w14:paraId="0169506A" w14:textId="4EB4E264" w:rsidR="00DF2799" w:rsidRDefault="00723D00" w:rsidP="00723D00">
      <w:pPr>
        <w:pStyle w:val="Listenabsatz"/>
        <w:numPr>
          <w:ilvl w:val="0"/>
          <w:numId w:val="1"/>
        </w:numPr>
      </w:pPr>
      <w:r>
        <w:t>4 x Festplatten mit 10 TB Speicher</w:t>
      </w:r>
    </w:p>
    <w:p w14:paraId="52695D7D" w14:textId="073F5D09" w:rsidR="00723D00" w:rsidRDefault="00723D00" w:rsidP="00723D00">
      <w:pPr>
        <w:pStyle w:val="Listenabsatz"/>
        <w:numPr>
          <w:ilvl w:val="0"/>
          <w:numId w:val="1"/>
        </w:numPr>
      </w:pPr>
      <w:r>
        <w:t>1 x Nas für einen Zentralenspeicher</w:t>
      </w:r>
    </w:p>
    <w:p w14:paraId="24160798" w14:textId="0D3851A5" w:rsidR="00723D00" w:rsidRDefault="00723D00" w:rsidP="00723D00">
      <w:pPr>
        <w:pStyle w:val="Listenabsatz"/>
        <w:numPr>
          <w:ilvl w:val="0"/>
          <w:numId w:val="1"/>
        </w:numPr>
      </w:pPr>
      <w:r>
        <w:t>1x Switch für die Verbringungen</w:t>
      </w:r>
    </w:p>
    <w:p w14:paraId="7C1F60D5" w14:textId="437658AC" w:rsidR="00723D00" w:rsidRDefault="00723D00" w:rsidP="00D261E2">
      <w:pPr>
        <w:pStyle w:val="Listenabsatz"/>
        <w:numPr>
          <w:ilvl w:val="0"/>
          <w:numId w:val="1"/>
        </w:numPr>
      </w:pPr>
      <w:r>
        <w:t>9 x Kat 6 Kabeln für eine bessere Leitung</w:t>
      </w:r>
    </w:p>
    <w:p w14:paraId="11162B9B" w14:textId="77777777" w:rsidR="000F5931" w:rsidRDefault="000F5931">
      <w:pPr>
        <w:rPr>
          <w:rFonts w:asciiTheme="majorHAnsi" w:eastAsiaTheme="majorEastAsia" w:hAnsiTheme="majorHAnsi" w:cstheme="majorBidi"/>
          <w:color w:val="2F5496" w:themeColor="accent1" w:themeShade="BF"/>
          <w:sz w:val="26"/>
          <w:szCs w:val="26"/>
        </w:rPr>
      </w:pPr>
      <w:r w:rsidRPr="00DF2799">
        <w:rPr>
          <w:rFonts w:asciiTheme="majorHAnsi" w:eastAsiaTheme="majorEastAsia" w:hAnsiTheme="majorHAnsi" w:cstheme="majorBidi"/>
          <w:color w:val="2F5496" w:themeColor="accent1" w:themeShade="BF"/>
          <w:sz w:val="26"/>
          <w:szCs w:val="26"/>
        </w:rPr>
        <w:t>Kostenaufstellung</w:t>
      </w:r>
      <w:r>
        <w:rPr>
          <w:rFonts w:asciiTheme="majorHAnsi" w:eastAsiaTheme="majorEastAsia" w:hAnsiTheme="majorHAnsi" w:cstheme="majorBidi"/>
          <w:color w:val="2F5496" w:themeColor="accent1" w:themeShade="BF"/>
          <w:sz w:val="26"/>
          <w:szCs w:val="26"/>
        </w:rPr>
        <w:t xml:space="preserve"> </w:t>
      </w:r>
    </w:p>
    <w:p w14:paraId="7422C72A" w14:textId="149A03C6" w:rsidR="000F5931" w:rsidRDefault="000F5931" w:rsidP="000F5931">
      <w:r w:rsidRPr="000F5931">
        <w:t xml:space="preserve">Die </w:t>
      </w:r>
      <w:r>
        <w:t xml:space="preserve">Kosten der Arbeitsstunden beträgt pro Stunde 120 CHF. Die Kosten der Arbeitsstunden vor Ort </w:t>
      </w:r>
      <w:r w:rsidR="005C5BBE">
        <w:t>betragen</w:t>
      </w:r>
      <w:r>
        <w:t xml:space="preserve"> pro Stunde 150 CHF. </w:t>
      </w:r>
      <w:r w:rsidR="004A2FED">
        <w:t xml:space="preserve">Unten werden bereits die Daten angegeben und dabei auch die Arbeitsstunden. </w:t>
      </w:r>
      <w:r w:rsidR="007625EE">
        <w:t>V</w:t>
      </w:r>
      <w:r w:rsidR="004A2FED">
        <w:t xml:space="preserve">om 8. Dezember bis </w:t>
      </w:r>
      <w:r w:rsidR="007625EE">
        <w:t xml:space="preserve">19. Januar werden alle Montage dafür benötigt alles vorzubereiten und zu planen. Da am 26. Januar alles umgesetzt wird, werden auch hier die 150 CHF </w:t>
      </w:r>
      <w:proofErr w:type="gramStart"/>
      <w:r w:rsidR="007625EE">
        <w:t>Vorort</w:t>
      </w:r>
      <w:proofErr w:type="gramEnd"/>
      <w:r w:rsidR="007625EE">
        <w:t xml:space="preserve"> Berechnet. </w:t>
      </w:r>
    </w:p>
    <w:p w14:paraId="13142457" w14:textId="77777777" w:rsidR="004A2FED" w:rsidRDefault="004A2FED" w:rsidP="000F5931"/>
    <w:p w14:paraId="045B11C8" w14:textId="37996713" w:rsidR="005C5BBE" w:rsidRDefault="005C5BBE" w:rsidP="000F5931">
      <w:r>
        <w:t>8.12.2020:</w:t>
      </w:r>
      <w:r w:rsidR="00E97F79">
        <w:t xml:space="preserve"> </w:t>
      </w:r>
      <w:r w:rsidR="004A2FED">
        <w:t xml:space="preserve"> </w:t>
      </w:r>
      <w:r w:rsidR="004A2FED">
        <w:t>8 x 120 CHF =</w:t>
      </w:r>
      <w:r w:rsidR="004A2FED">
        <w:t xml:space="preserve"> 960 CHF</w:t>
      </w:r>
    </w:p>
    <w:p w14:paraId="076C6D37" w14:textId="1AAE85C6" w:rsidR="005C5BBE" w:rsidRDefault="005C5BBE" w:rsidP="000F5931">
      <w:r>
        <w:t>15.12.2020:</w:t>
      </w:r>
      <w:r w:rsidR="004A2FED">
        <w:t xml:space="preserve"> </w:t>
      </w:r>
      <w:r w:rsidR="004A2FED">
        <w:t>8 x 120 CHF =</w:t>
      </w:r>
      <w:r w:rsidR="004A2FED">
        <w:t xml:space="preserve"> </w:t>
      </w:r>
      <w:r w:rsidR="004A2FED">
        <w:t>960 CHF</w:t>
      </w:r>
    </w:p>
    <w:p w14:paraId="2F5E183D" w14:textId="4C9B3761" w:rsidR="005C5BBE" w:rsidRDefault="005C5BBE" w:rsidP="000F5931">
      <w:r>
        <w:t>5.1.2021:</w:t>
      </w:r>
      <w:r w:rsidR="004A2FED">
        <w:t xml:space="preserve"> </w:t>
      </w:r>
      <w:r w:rsidR="004A2FED">
        <w:t>8 x 120 CHF =</w:t>
      </w:r>
      <w:r w:rsidR="004A2FED">
        <w:t xml:space="preserve"> </w:t>
      </w:r>
      <w:r w:rsidR="004A2FED">
        <w:t>960 CHF</w:t>
      </w:r>
    </w:p>
    <w:p w14:paraId="2EC27F5E" w14:textId="4D2D9FEB" w:rsidR="005C5BBE" w:rsidRDefault="005C5BBE" w:rsidP="000F5931">
      <w:r>
        <w:t>12.1.2021:</w:t>
      </w:r>
      <w:r w:rsidR="004A2FED">
        <w:t xml:space="preserve"> </w:t>
      </w:r>
      <w:r w:rsidR="004A2FED">
        <w:t>8 x 120 CHF =</w:t>
      </w:r>
      <w:r w:rsidR="004A2FED">
        <w:t xml:space="preserve"> </w:t>
      </w:r>
      <w:r w:rsidR="004A2FED">
        <w:t>960 CHF</w:t>
      </w:r>
    </w:p>
    <w:p w14:paraId="3F41D99F" w14:textId="78F8E8B4" w:rsidR="005C5BBE" w:rsidRDefault="005C5BBE" w:rsidP="000F5931">
      <w:r>
        <w:t>19.1.2021:</w:t>
      </w:r>
      <w:r w:rsidR="004A2FED">
        <w:t xml:space="preserve"> 8 x 120 CHF = </w:t>
      </w:r>
      <w:r w:rsidR="004A2FED">
        <w:t>960 CHF</w:t>
      </w:r>
    </w:p>
    <w:p w14:paraId="592FC02B" w14:textId="2DF9E146" w:rsidR="005C5BBE" w:rsidRDefault="005C5BBE" w:rsidP="000F5931">
      <w:r>
        <w:t>26.1.2021:</w:t>
      </w:r>
      <w:r w:rsidR="004A2FED">
        <w:t xml:space="preserve"> 8 x 150 CHF = 1200 CHF</w:t>
      </w:r>
    </w:p>
    <w:p w14:paraId="4B7CBC7D" w14:textId="77777777" w:rsidR="004A2FED" w:rsidRDefault="004A2FED" w:rsidP="000F5931"/>
    <w:p w14:paraId="66440C8D" w14:textId="4D725E53" w:rsidR="004A2FED" w:rsidRDefault="004A2FED" w:rsidP="000F5931">
      <w:r>
        <w:t>Totale Kosten = 6'000 CHF</w:t>
      </w:r>
    </w:p>
    <w:p w14:paraId="287283EB" w14:textId="4C3BA54A" w:rsidR="00E97F79" w:rsidRDefault="00E97F79" w:rsidP="000F5931"/>
    <w:p w14:paraId="2740D656" w14:textId="408AAE4B" w:rsidR="00E97F79" w:rsidRDefault="00E97F79" w:rsidP="000F5931">
      <w:pPr>
        <w:rPr>
          <w:rFonts w:asciiTheme="majorHAnsi" w:eastAsiaTheme="majorEastAsia" w:hAnsiTheme="majorHAnsi" w:cstheme="majorBidi"/>
          <w:color w:val="2F5496" w:themeColor="accent1" w:themeShade="BF"/>
          <w:sz w:val="26"/>
          <w:szCs w:val="26"/>
        </w:rPr>
      </w:pPr>
      <w:r w:rsidRPr="00E97F79">
        <w:rPr>
          <w:rFonts w:asciiTheme="majorHAnsi" w:eastAsiaTheme="majorEastAsia" w:hAnsiTheme="majorHAnsi" w:cstheme="majorBidi"/>
          <w:color w:val="2F5496" w:themeColor="accent1" w:themeShade="BF"/>
          <w:sz w:val="26"/>
          <w:szCs w:val="26"/>
        </w:rPr>
        <w:t xml:space="preserve">Vorgehen </w:t>
      </w:r>
    </w:p>
    <w:p w14:paraId="234D3C4E" w14:textId="260732CE" w:rsidR="00E97F79" w:rsidRDefault="00E97F79" w:rsidP="000F5931">
      <w:r>
        <w:t xml:space="preserve">Projekt planen </w:t>
      </w:r>
      <w:r>
        <w:tab/>
      </w:r>
      <w:r>
        <w:tab/>
      </w:r>
      <w:r>
        <w:tab/>
        <w:t>08.12.2020</w:t>
      </w:r>
    </w:p>
    <w:p w14:paraId="7D34D901" w14:textId="0AE6F98D" w:rsidR="00E97F79" w:rsidRDefault="00E97F79" w:rsidP="000F5931">
      <w:r>
        <w:t>Geräte evaluieren</w:t>
      </w:r>
      <w:r>
        <w:tab/>
      </w:r>
      <w:r>
        <w:tab/>
        <w:t>05.01.2021</w:t>
      </w:r>
    </w:p>
    <w:p w14:paraId="5A0051CA" w14:textId="0CB078CE" w:rsidR="00E97F79" w:rsidRDefault="00E97F79" w:rsidP="000F5931">
      <w:r>
        <w:t xml:space="preserve">Netzwerkplan erstellen </w:t>
      </w:r>
      <w:r>
        <w:tab/>
      </w:r>
      <w:r>
        <w:tab/>
        <w:t>12.01.2021</w:t>
      </w:r>
    </w:p>
    <w:p w14:paraId="69173AB8" w14:textId="2C20EF3C" w:rsidR="00E97F79" w:rsidRDefault="00E97F79" w:rsidP="000F5931">
      <w:r>
        <w:t xml:space="preserve">Umsetzung </w:t>
      </w:r>
      <w:r>
        <w:tab/>
      </w:r>
      <w:r>
        <w:tab/>
      </w:r>
      <w:r>
        <w:tab/>
        <w:t>26.01.2021</w:t>
      </w:r>
    </w:p>
    <w:p w14:paraId="06869B34" w14:textId="77777777" w:rsidR="00E97F79" w:rsidRDefault="00E97F79" w:rsidP="000F5931"/>
    <w:p w14:paraId="4F474CF2" w14:textId="68E62BED" w:rsidR="00E97F79" w:rsidRDefault="00E97F79" w:rsidP="000F5931">
      <w:pPr>
        <w:rPr>
          <w:rFonts w:asciiTheme="majorHAnsi" w:eastAsiaTheme="majorEastAsia" w:hAnsiTheme="majorHAnsi" w:cstheme="majorBidi"/>
          <w:color w:val="2F5496" w:themeColor="accent1" w:themeShade="BF"/>
          <w:sz w:val="26"/>
          <w:szCs w:val="26"/>
        </w:rPr>
      </w:pPr>
      <w:r w:rsidRPr="00E97F79">
        <w:rPr>
          <w:rFonts w:asciiTheme="majorHAnsi" w:eastAsiaTheme="majorEastAsia" w:hAnsiTheme="majorHAnsi" w:cstheme="majorBidi"/>
          <w:color w:val="2F5496" w:themeColor="accent1" w:themeShade="BF"/>
          <w:sz w:val="26"/>
          <w:szCs w:val="26"/>
        </w:rPr>
        <w:t>Risikoanalyse</w:t>
      </w:r>
    </w:p>
    <w:p w14:paraId="6130028E" w14:textId="4B8A393A" w:rsidR="00E97F79" w:rsidRDefault="00EF6233" w:rsidP="000F5931">
      <w:r>
        <w:t xml:space="preserve">Die Risiken bei diesem Auftrag sind das entweder die bestellten Teile nicht zur rechten Zeit eintreffen oder das die bestellten Teile einen Schaden/Defekt vorzeigen, welches nochmals Zeit und Geduld kosten würde. </w:t>
      </w:r>
    </w:p>
    <w:p w14:paraId="10C254E5" w14:textId="7890103A" w:rsidR="00EF6233" w:rsidRDefault="00EF6233" w:rsidP="000F5931">
      <w:r>
        <w:t xml:space="preserve">Ebenfalls wäre es möglich das entweder Herr Insua oder Herr Pakeerathan </w:t>
      </w:r>
      <w:r w:rsidR="00812E13">
        <w:t xml:space="preserve">sich mit der momentanen Pandemie anstecken und somit nicht mehr </w:t>
      </w:r>
      <w:r w:rsidR="006E3A7F">
        <w:t>arbeitsfähig</w:t>
      </w:r>
      <w:r w:rsidR="00812E13">
        <w:t xml:space="preserve"> wären. </w:t>
      </w:r>
    </w:p>
    <w:p w14:paraId="1B936C7E" w14:textId="01B5D620" w:rsidR="006E3A7F" w:rsidRPr="006E3A7F" w:rsidRDefault="00E97F79" w:rsidP="00812E13">
      <w:pPr>
        <w:rPr>
          <w:rFonts w:asciiTheme="majorHAnsi" w:eastAsiaTheme="majorEastAsia" w:hAnsiTheme="majorHAnsi" w:cstheme="majorBidi"/>
          <w:color w:val="2F5496" w:themeColor="accent1" w:themeShade="BF"/>
          <w:sz w:val="26"/>
          <w:szCs w:val="26"/>
        </w:rPr>
      </w:pPr>
      <w:r w:rsidRPr="00E97F79">
        <w:rPr>
          <w:rFonts w:asciiTheme="majorHAnsi" w:eastAsiaTheme="majorEastAsia" w:hAnsiTheme="majorHAnsi" w:cstheme="majorBidi"/>
          <w:color w:val="2F5496" w:themeColor="accent1" w:themeShade="BF"/>
          <w:sz w:val="26"/>
          <w:szCs w:val="26"/>
        </w:rPr>
        <w:lastRenderedPageBreak/>
        <w:t>Rahmenbedingungen / Bauseitige Anforderungen / Abgrenzung</w:t>
      </w:r>
    </w:p>
    <w:p w14:paraId="364D16C2" w14:textId="23CCCCCE" w:rsidR="00E97F79" w:rsidRPr="00E97F79" w:rsidRDefault="00812E13" w:rsidP="00812E13">
      <w:r>
        <w:t xml:space="preserve">Bei diesem Auftrag ist es unsere Pflicht dafür zu sorgen, dass </w:t>
      </w:r>
      <w:r w:rsidR="006E3A7F">
        <w:t>der Switch</w:t>
      </w:r>
      <w:r>
        <w:t xml:space="preserve"> einwandfrei mit der Nas funktioniert und auch ebenfalls die Festplatten im Nas tadellos einsetzt bar sind. </w:t>
      </w:r>
    </w:p>
    <w:p w14:paraId="13A955EA" w14:textId="35C0DF2D" w:rsidR="00B205F2" w:rsidRPr="00D261E2" w:rsidRDefault="006E3A7F" w:rsidP="00D261E2">
      <w:r>
        <w:t xml:space="preserve">Wir sind nicht für die Sicherheit </w:t>
      </w:r>
      <w:r w:rsidR="00C676DF">
        <w:t xml:space="preserve">noch die Wartungen </w:t>
      </w:r>
      <w:r>
        <w:t>des NAS verantwortlich</w:t>
      </w:r>
      <w:r w:rsidR="00C676DF">
        <w:t>.</w:t>
      </w:r>
    </w:p>
    <w:sectPr w:rsidR="00B205F2" w:rsidRPr="00D261E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5F8FF" w14:textId="77777777" w:rsidR="00476128" w:rsidRDefault="00476128" w:rsidP="00427700">
      <w:pPr>
        <w:spacing w:after="0" w:line="240" w:lineRule="auto"/>
      </w:pPr>
      <w:r>
        <w:separator/>
      </w:r>
    </w:p>
  </w:endnote>
  <w:endnote w:type="continuationSeparator" w:id="0">
    <w:p w14:paraId="76E1CB6E" w14:textId="77777777" w:rsidR="00476128" w:rsidRDefault="00476128" w:rsidP="0042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128D3" w14:textId="77777777" w:rsidR="00427700" w:rsidRDefault="0042770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6159827"/>
      <w:docPartObj>
        <w:docPartGallery w:val="Page Numbers (Bottom of Page)"/>
        <w:docPartUnique/>
      </w:docPartObj>
    </w:sdtPr>
    <w:sdtEndPr/>
    <w:sdtContent>
      <w:p w14:paraId="46BD68C9" w14:textId="77777777" w:rsidR="00427700" w:rsidRDefault="00427700" w:rsidP="00427700">
        <w:pPr>
          <w:pStyle w:val="Fuzeile"/>
          <w:jc w:val="right"/>
        </w:pPr>
        <w:r>
          <w:fldChar w:fldCharType="begin"/>
        </w:r>
        <w:r>
          <w:instrText>PAGE   \* MERGEFORMAT</w:instrText>
        </w:r>
        <w:r>
          <w:fldChar w:fldCharType="separate"/>
        </w:r>
        <w:r>
          <w:t>1</w:t>
        </w:r>
        <w:r>
          <w:fldChar w:fldCharType="end"/>
        </w:r>
      </w:p>
    </w:sdtContent>
  </w:sdt>
  <w:p w14:paraId="6B69B5D7" w14:textId="77777777" w:rsidR="00427700" w:rsidRDefault="0042770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E04F5" w14:textId="77777777" w:rsidR="00427700" w:rsidRDefault="004277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23D6D" w14:textId="77777777" w:rsidR="00476128" w:rsidRDefault="00476128" w:rsidP="00427700">
      <w:pPr>
        <w:spacing w:after="0" w:line="240" w:lineRule="auto"/>
      </w:pPr>
      <w:r>
        <w:separator/>
      </w:r>
    </w:p>
  </w:footnote>
  <w:footnote w:type="continuationSeparator" w:id="0">
    <w:p w14:paraId="6DC80D97" w14:textId="77777777" w:rsidR="00476128" w:rsidRDefault="00476128" w:rsidP="00427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7D93E" w14:textId="77777777" w:rsidR="00427700" w:rsidRDefault="004277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F0186" w14:textId="4556B984" w:rsidR="00427700" w:rsidRDefault="00427700" w:rsidP="00427700">
    <w:pPr>
      <w:pStyle w:val="Kopfzeile"/>
    </w:pPr>
    <w:r>
      <w:t>Ellavan Pakeerathan</w:t>
    </w:r>
    <w:r>
      <w:ptab w:relativeTo="margin" w:alignment="center" w:leader="none"/>
    </w:r>
    <w:r>
      <w:t>BI18a</w:t>
    </w:r>
    <w:r>
      <w:ptab w:relativeTo="margin" w:alignment="right" w:leader="none"/>
    </w:r>
    <w:r>
      <w:fldChar w:fldCharType="begin"/>
    </w:r>
    <w:r>
      <w:instrText xml:space="preserve"> TIME \@ "dd.MM.yyyy" </w:instrText>
    </w:r>
    <w:r>
      <w:fldChar w:fldCharType="separate"/>
    </w:r>
    <w:r w:rsidR="004A2FED">
      <w:rPr>
        <w:noProof/>
      </w:rPr>
      <w:t>05.01.2021</w:t>
    </w:r>
    <w:r>
      <w:fldChar w:fldCharType="end"/>
    </w:r>
  </w:p>
  <w:p w14:paraId="778A424D" w14:textId="77777777" w:rsidR="00427700" w:rsidRDefault="0042770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497C2" w14:textId="77777777" w:rsidR="00427700" w:rsidRDefault="004277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F4A6D"/>
    <w:multiLevelType w:val="hybridMultilevel"/>
    <w:tmpl w:val="FF38AAFE"/>
    <w:lvl w:ilvl="0" w:tplc="8C38BF92">
      <w:start w:val="9"/>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E2"/>
    <w:rsid w:val="000F5931"/>
    <w:rsid w:val="001E2C16"/>
    <w:rsid w:val="001F51E8"/>
    <w:rsid w:val="00276605"/>
    <w:rsid w:val="003943AE"/>
    <w:rsid w:val="00427700"/>
    <w:rsid w:val="00476128"/>
    <w:rsid w:val="004A2FED"/>
    <w:rsid w:val="005C5BBE"/>
    <w:rsid w:val="006E3A7F"/>
    <w:rsid w:val="00723D00"/>
    <w:rsid w:val="007625EE"/>
    <w:rsid w:val="00812E13"/>
    <w:rsid w:val="00896E74"/>
    <w:rsid w:val="00A7259B"/>
    <w:rsid w:val="00B0110C"/>
    <w:rsid w:val="00B205F2"/>
    <w:rsid w:val="00B218EF"/>
    <w:rsid w:val="00C676DF"/>
    <w:rsid w:val="00D261E2"/>
    <w:rsid w:val="00D84C47"/>
    <w:rsid w:val="00DF2799"/>
    <w:rsid w:val="00E97F79"/>
    <w:rsid w:val="00EF6233"/>
    <w:rsid w:val="00F8033A"/>
    <w:rsid w:val="00FC5B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CAEF"/>
  <w15:chartTrackingRefBased/>
  <w15:docId w15:val="{79C2875F-148B-4996-B586-DFDC579B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1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26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77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7700"/>
  </w:style>
  <w:style w:type="paragraph" w:styleId="Fuzeile">
    <w:name w:val="footer"/>
    <w:basedOn w:val="Standard"/>
    <w:link w:val="FuzeileZchn"/>
    <w:uiPriority w:val="99"/>
    <w:unhideWhenUsed/>
    <w:rsid w:val="004277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7700"/>
  </w:style>
  <w:style w:type="character" w:customStyle="1" w:styleId="berschrift2Zchn">
    <w:name w:val="Überschrift 2 Zchn"/>
    <w:basedOn w:val="Absatz-Standardschriftart"/>
    <w:link w:val="berschrift2"/>
    <w:uiPriority w:val="9"/>
    <w:rsid w:val="00D261E2"/>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Absatz-Standardschriftart"/>
    <w:rsid w:val="00B205F2"/>
  </w:style>
  <w:style w:type="character" w:customStyle="1" w:styleId="eop">
    <w:name w:val="eop"/>
    <w:basedOn w:val="Absatz-Standardschriftart"/>
    <w:rsid w:val="00B205F2"/>
  </w:style>
  <w:style w:type="paragraph" w:styleId="Listenabsatz">
    <w:name w:val="List Paragraph"/>
    <w:basedOn w:val="Standard"/>
    <w:uiPriority w:val="34"/>
    <w:qFormat/>
    <w:rsid w:val="00723D00"/>
    <w:pPr>
      <w:ind w:left="720"/>
      <w:contextualSpacing/>
    </w:pPr>
  </w:style>
  <w:style w:type="character" w:customStyle="1" w:styleId="berschrift1Zchn">
    <w:name w:val="Überschrift 1 Zchn"/>
    <w:basedOn w:val="Absatz-Standardschriftart"/>
    <w:link w:val="berschrift1"/>
    <w:uiPriority w:val="9"/>
    <w:rsid w:val="00B218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av\Desktop\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Template>
  <TotalTime>0</TotalTime>
  <Pages>4</Pages>
  <Words>397</Words>
  <Characters>2507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Ellavan Pakeerathan</dc:creator>
  <cp:keywords/>
  <dc:description/>
  <cp:lastModifiedBy>Ellavan Pakeerathan</cp:lastModifiedBy>
  <cp:revision>2</cp:revision>
  <dcterms:created xsi:type="dcterms:W3CDTF">2021-01-05T09:03:00Z</dcterms:created>
  <dcterms:modified xsi:type="dcterms:W3CDTF">2021-01-05T09:03:00Z</dcterms:modified>
</cp:coreProperties>
</file>